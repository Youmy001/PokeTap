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C9" w:rsidRDefault="0075604E" w:rsidP="005341C9">
      <w:pPr>
        <w:pStyle w:val="Textebrut"/>
        <w:rPr>
          <w:rFonts w:ascii="Courier New" w:hAnsi="Courier New" w:cs="Courier New"/>
        </w:rPr>
      </w:pPr>
      <w:r w:rsidRPr="0075604E">
        <w:rPr>
          <w:rFonts w:ascii="Courier New" w:hAnsi="Courier New" w:cs="Courier New"/>
        </w:rPr>
        <w:t xml:space="preserve">Plan de match </w:t>
      </w:r>
      <w:proofErr w:type="spellStart"/>
      <w:r w:rsidRPr="0075604E">
        <w:rPr>
          <w:rFonts w:ascii="Courier New" w:hAnsi="Courier New" w:cs="Courier New"/>
        </w:rPr>
        <w:t>pokeTap</w:t>
      </w:r>
      <w:proofErr w:type="spellEnd"/>
    </w:p>
    <w:p w:rsidR="005341C9" w:rsidRDefault="0075604E" w:rsidP="005341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 w:rsidRPr="0075604E">
        <w:rPr>
          <w:rFonts w:ascii="Courier New" w:hAnsi="Courier New" w:cs="Courier New"/>
        </w:rPr>
        <w:t xml:space="preserve">Finir le diagramme </w:t>
      </w:r>
      <w:r w:rsidR="005341C9" w:rsidRPr="0075604E">
        <w:rPr>
          <w:rFonts w:ascii="Courier New" w:hAnsi="Courier New" w:cs="Courier New"/>
        </w:rPr>
        <w:t>(Max</w:t>
      </w:r>
      <w:r w:rsidRPr="0075604E">
        <w:rPr>
          <w:rFonts w:ascii="Courier New" w:hAnsi="Courier New" w:cs="Courier New"/>
        </w:rPr>
        <w:t xml:space="preserve"> jeudi 21 février)</w:t>
      </w:r>
      <w:r w:rsidR="005341C9" w:rsidRPr="0075604E">
        <w:rPr>
          <w:rFonts w:ascii="Courier New" w:hAnsi="Courier New" w:cs="Courier New"/>
        </w:rPr>
        <w:t xml:space="preserve"> </w:t>
      </w:r>
    </w:p>
    <w:p w:rsidR="0075604E" w:rsidRPr="005341C9" w:rsidRDefault="005341C9" w:rsidP="005341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Trouver les images et l’arrière-plan </w:t>
      </w:r>
      <w:r>
        <w:rPr>
          <w:rFonts w:ascii="Courier New" w:hAnsi="Courier New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924EA" wp14:editId="5A99F7E1">
                <wp:simplePos x="0" y="0"/>
                <wp:positionH relativeFrom="column">
                  <wp:posOffset>4047490</wp:posOffset>
                </wp:positionH>
                <wp:positionV relativeFrom="paragraph">
                  <wp:posOffset>-159385</wp:posOffset>
                </wp:positionV>
                <wp:extent cx="228600" cy="285750"/>
                <wp:effectExtent l="0" t="0" r="19050" b="1905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180975 h 285750"/>
                            <a:gd name="connsiteX1" fmla="*/ 28575 w 228600"/>
                            <a:gd name="connsiteY1" fmla="*/ 228600 h 285750"/>
                            <a:gd name="connsiteX2" fmla="*/ 66675 w 228600"/>
                            <a:gd name="connsiteY2" fmla="*/ 285750 h 285750"/>
                            <a:gd name="connsiteX3" fmla="*/ 114300 w 228600"/>
                            <a:gd name="connsiteY3" fmla="*/ 219075 h 285750"/>
                            <a:gd name="connsiteX4" fmla="*/ 152400 w 228600"/>
                            <a:gd name="connsiteY4" fmla="*/ 161925 h 285750"/>
                            <a:gd name="connsiteX5" fmla="*/ 161925 w 228600"/>
                            <a:gd name="connsiteY5" fmla="*/ 133350 h 285750"/>
                            <a:gd name="connsiteX6" fmla="*/ 180975 w 228600"/>
                            <a:gd name="connsiteY6" fmla="*/ 104775 h 285750"/>
                            <a:gd name="connsiteX7" fmla="*/ 190500 w 228600"/>
                            <a:gd name="connsiteY7" fmla="*/ 76200 h 285750"/>
                            <a:gd name="connsiteX8" fmla="*/ 209550 w 228600"/>
                            <a:gd name="connsiteY8" fmla="*/ 47625 h 285750"/>
                            <a:gd name="connsiteX9" fmla="*/ 219075 w 228600"/>
                            <a:gd name="connsiteY9" fmla="*/ 19050 h 285750"/>
                            <a:gd name="connsiteX10" fmla="*/ 228600 w 228600"/>
                            <a:gd name="connsiteY10" fmla="*/ 0 h 28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28600" h="285750">
                              <a:moveTo>
                                <a:pt x="0" y="180975"/>
                              </a:moveTo>
                              <a:cubicBezTo>
                                <a:pt x="9525" y="196850"/>
                                <a:pt x="18636" y="212981"/>
                                <a:pt x="28575" y="228600"/>
                              </a:cubicBezTo>
                              <a:cubicBezTo>
                                <a:pt x="40867" y="247916"/>
                                <a:pt x="66675" y="285750"/>
                                <a:pt x="66675" y="285750"/>
                              </a:cubicBezTo>
                              <a:cubicBezTo>
                                <a:pt x="128588" y="265113"/>
                                <a:pt x="63500" y="295275"/>
                                <a:pt x="114300" y="219075"/>
                              </a:cubicBezTo>
                              <a:cubicBezTo>
                                <a:pt x="127000" y="200025"/>
                                <a:pt x="145160" y="183645"/>
                                <a:pt x="152400" y="161925"/>
                              </a:cubicBezTo>
                              <a:cubicBezTo>
                                <a:pt x="155575" y="152400"/>
                                <a:pt x="157435" y="142330"/>
                                <a:pt x="161925" y="133350"/>
                              </a:cubicBezTo>
                              <a:cubicBezTo>
                                <a:pt x="167045" y="123111"/>
                                <a:pt x="175855" y="115014"/>
                                <a:pt x="180975" y="104775"/>
                              </a:cubicBezTo>
                              <a:cubicBezTo>
                                <a:pt x="185465" y="95795"/>
                                <a:pt x="186010" y="85180"/>
                                <a:pt x="190500" y="76200"/>
                              </a:cubicBezTo>
                              <a:cubicBezTo>
                                <a:pt x="195620" y="65961"/>
                                <a:pt x="204430" y="57864"/>
                                <a:pt x="209550" y="47625"/>
                              </a:cubicBezTo>
                              <a:cubicBezTo>
                                <a:pt x="214040" y="38645"/>
                                <a:pt x="215346" y="28372"/>
                                <a:pt x="219075" y="19050"/>
                              </a:cubicBezTo>
                              <a:cubicBezTo>
                                <a:pt x="221712" y="12458"/>
                                <a:pt x="225425" y="6350"/>
                                <a:pt x="2286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3" o:spid="_x0000_s1026" style="position:absolute;margin-left:318.7pt;margin-top:-12.55pt;width:18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" path="m,180975v9525,15875,18636,32006,28575,47625c40867,247916,66675,285750,66675,285750v61913,-20637,-3175,9525,47625,-66675c127000,200025,145160,183645,152400,161925v3175,-9525,5035,-19595,9525,-28575c167045,123111,175855,115014,180975,104775v4490,-8980,5035,-19595,9525,-28575c195620,65961,204430,57864,209550,47625v4490,-8980,5796,-19253,9525,-28575c221712,12458,225425,6350,228600,e" filled="f" strokecolor="#243f60 [1604]" strokeweight="2pt">
                <v:path arrowok="t" o:connecttype="custom" o:connectlocs="0,180975;28575,228600;66675,285750;114300,219075;152400,161925;161925,133350;180975,104775;190500,76200;209550,47625;219075,19050;228600,0" o:connectangles="0,0,0,0,0,0,0,0,0,0,0"/>
              </v:shape>
            </w:pict>
          </mc:Fallback>
        </mc:AlternateContent>
      </w:r>
    </w:p>
    <w:p w:rsidR="0075604E" w:rsidRPr="0075604E" w:rsidRDefault="0075604E" w:rsidP="005341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 w:rsidRPr="0075604E">
        <w:rPr>
          <w:rFonts w:ascii="Courier New" w:hAnsi="Courier New" w:cs="Courier New"/>
        </w:rPr>
        <w:t xml:space="preserve">Afficher </w:t>
      </w:r>
      <w:r w:rsidR="005341C9" w:rsidRPr="0075604E">
        <w:rPr>
          <w:rFonts w:ascii="Courier New" w:hAnsi="Courier New" w:cs="Courier New"/>
        </w:rPr>
        <w:t>arrière-plan</w:t>
      </w:r>
      <w:r w:rsidRPr="0075604E">
        <w:rPr>
          <w:rFonts w:ascii="Courier New" w:hAnsi="Courier New" w:cs="Courier New"/>
        </w:rPr>
        <w:t xml:space="preserve"> </w:t>
      </w:r>
      <w:r w:rsidR="005341C9" w:rsidRPr="0075604E">
        <w:rPr>
          <w:rFonts w:ascii="Courier New" w:hAnsi="Courier New" w:cs="Courier New"/>
        </w:rPr>
        <w:t>à</w:t>
      </w:r>
      <w:r w:rsidRPr="0075604E">
        <w:rPr>
          <w:rFonts w:ascii="Courier New" w:hAnsi="Courier New" w:cs="Courier New"/>
        </w:rPr>
        <w:t xml:space="preserve"> partir de la boucle de jeux </w:t>
      </w:r>
      <w:r w:rsidR="005341C9" w:rsidRPr="0075604E">
        <w:rPr>
          <w:rFonts w:ascii="Courier New" w:hAnsi="Courier New" w:cs="Courier New"/>
        </w:rPr>
        <w:t>(lundi</w:t>
      </w:r>
      <w:r w:rsidRPr="0075604E">
        <w:rPr>
          <w:rFonts w:ascii="Courier New" w:hAnsi="Courier New" w:cs="Courier New"/>
        </w:rPr>
        <w:t xml:space="preserve"> 25 février)</w:t>
      </w:r>
    </w:p>
    <w:p w:rsidR="0075604E" w:rsidRPr="0075604E" w:rsidRDefault="0075604E" w:rsidP="005341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 w:rsidRPr="0075604E">
        <w:rPr>
          <w:rFonts w:ascii="Courier New" w:hAnsi="Courier New" w:cs="Courier New"/>
        </w:rPr>
        <w:t>Afficher trou</w:t>
      </w:r>
      <w:r w:rsidR="005341C9">
        <w:rPr>
          <w:rFonts w:ascii="Courier New" w:hAnsi="Courier New" w:cs="Courier New"/>
        </w:rPr>
        <w:t xml:space="preserve"> </w:t>
      </w:r>
      <w:r w:rsidRPr="0075604E">
        <w:rPr>
          <w:rFonts w:ascii="Courier New" w:hAnsi="Courier New" w:cs="Courier New"/>
        </w:rPr>
        <w:t xml:space="preserve">sur </w:t>
      </w:r>
      <w:r w:rsidR="005341C9" w:rsidRPr="0075604E">
        <w:rPr>
          <w:rFonts w:ascii="Courier New" w:hAnsi="Courier New" w:cs="Courier New"/>
        </w:rPr>
        <w:t>arrière-plan</w:t>
      </w:r>
      <w:r w:rsidRPr="0075604E">
        <w:rPr>
          <w:rFonts w:ascii="Courier New" w:hAnsi="Courier New" w:cs="Courier New"/>
        </w:rPr>
        <w:t xml:space="preserve"> </w:t>
      </w:r>
      <w:r w:rsidR="005341C9" w:rsidRPr="0075604E">
        <w:rPr>
          <w:rFonts w:ascii="Courier New" w:hAnsi="Courier New" w:cs="Courier New"/>
        </w:rPr>
        <w:t>(Trouver</w:t>
      </w:r>
      <w:r w:rsidRPr="0075604E">
        <w:rPr>
          <w:rFonts w:ascii="Courier New" w:hAnsi="Courier New" w:cs="Courier New"/>
        </w:rPr>
        <w:t xml:space="preserve"> comment faire) </w:t>
      </w:r>
    </w:p>
    <w:p w:rsidR="005341C9" w:rsidRDefault="005341C9" w:rsidP="005341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Commencer l’animation avec la boucle de jeux</w:t>
      </w:r>
    </w:p>
    <w:p w:rsidR="0075604E" w:rsidRPr="005341C9" w:rsidRDefault="005341C9" w:rsidP="005341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Trouver musique et bruit d’objet</w:t>
      </w:r>
    </w:p>
    <w:p w:rsidR="0075604E" w:rsidRPr="0075604E" w:rsidRDefault="0075604E" w:rsidP="0075604E">
      <w:pPr>
        <w:pStyle w:val="Textebrut"/>
        <w:rPr>
          <w:rFonts w:ascii="Courier New" w:hAnsi="Courier New" w:cs="Courier New"/>
        </w:rPr>
      </w:pPr>
    </w:p>
    <w:p w:rsidR="0075604E" w:rsidRPr="0075604E" w:rsidRDefault="0075604E" w:rsidP="0075604E">
      <w:pPr>
        <w:pStyle w:val="Textebrut"/>
        <w:rPr>
          <w:rFonts w:ascii="Courier New" w:hAnsi="Courier New" w:cs="Courier New"/>
        </w:rPr>
      </w:pPr>
    </w:p>
    <w:p w:rsidR="0075604E" w:rsidRPr="0075604E" w:rsidRDefault="0075604E" w:rsidP="0075604E">
      <w:pPr>
        <w:pStyle w:val="Textebrut"/>
        <w:rPr>
          <w:rFonts w:ascii="Courier New" w:hAnsi="Courier New" w:cs="Courier New"/>
        </w:rPr>
      </w:pPr>
    </w:p>
    <w:p w:rsidR="0075604E" w:rsidRPr="0075604E" w:rsidRDefault="0075604E" w:rsidP="0075604E">
      <w:pPr>
        <w:pStyle w:val="Textebrut"/>
        <w:rPr>
          <w:rFonts w:ascii="Courier New" w:hAnsi="Courier New" w:cs="Courier New"/>
        </w:rPr>
      </w:pPr>
      <w:r w:rsidRPr="0075604E">
        <w:rPr>
          <w:rFonts w:ascii="Courier New" w:hAnsi="Courier New" w:cs="Courier New"/>
        </w:rPr>
        <w:t xml:space="preserve">Boucle de jeux </w:t>
      </w:r>
      <w:r w:rsidR="005341C9" w:rsidRPr="0075604E">
        <w:rPr>
          <w:rFonts w:ascii="Courier New" w:hAnsi="Courier New" w:cs="Courier New"/>
        </w:rPr>
        <w:t>(classe</w:t>
      </w:r>
      <w:r w:rsidRPr="0075604E">
        <w:rPr>
          <w:rFonts w:ascii="Courier New" w:hAnsi="Courier New" w:cs="Courier New"/>
        </w:rPr>
        <w:t xml:space="preserve"> </w:t>
      </w:r>
      <w:proofErr w:type="spellStart"/>
      <w:r w:rsidRPr="0075604E">
        <w:rPr>
          <w:rFonts w:ascii="Courier New" w:hAnsi="Courier New" w:cs="Courier New"/>
        </w:rPr>
        <w:t>Games</w:t>
      </w:r>
      <w:proofErr w:type="spellEnd"/>
      <w:r w:rsidRPr="0075604E">
        <w:rPr>
          <w:rFonts w:ascii="Courier New" w:hAnsi="Courier New" w:cs="Courier New"/>
        </w:rPr>
        <w:t>)</w:t>
      </w:r>
    </w:p>
    <w:p w:rsidR="0075604E" w:rsidRDefault="00C1119C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Marmotte qui sort dans un thread </w:t>
      </w:r>
    </w:p>
    <w:p w:rsidR="00C1119C" w:rsidRDefault="00C1119C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Soleil qui brille, oiseau </w:t>
      </w:r>
      <w:proofErr w:type="spellStart"/>
      <w:r>
        <w:rPr>
          <w:rFonts w:ascii="Courier New" w:hAnsi="Courier New" w:cs="Courier New"/>
        </w:rPr>
        <w:t>pokemon</w:t>
      </w:r>
      <w:proofErr w:type="spellEnd"/>
      <w:r>
        <w:rPr>
          <w:rFonts w:ascii="Courier New" w:hAnsi="Courier New" w:cs="Courier New"/>
        </w:rPr>
        <w:t xml:space="preserve"> qui traverse l’écran dans un thread</w:t>
      </w:r>
    </w:p>
    <w:p w:rsidR="00C1119C" w:rsidRDefault="00C1119C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Animer le texte dans un thread </w:t>
      </w:r>
    </w:p>
    <w:p w:rsidR="00C1119C" w:rsidRDefault="00C1119C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chaque niveau de pointage faire bouger un personnage dans le bas</w:t>
      </w:r>
    </w:p>
    <w:p w:rsidR="00C1119C" w:rsidRDefault="00C1119C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 de données meille</w:t>
      </w:r>
      <w:bookmarkStart w:id="0" w:name="_GoBack"/>
      <w:bookmarkEnd w:id="0"/>
      <w:r>
        <w:rPr>
          <w:rFonts w:ascii="Courier New" w:hAnsi="Courier New" w:cs="Courier New"/>
        </w:rPr>
        <w:t>ur scores.</w:t>
      </w:r>
    </w:p>
    <w:p w:rsidR="00C1119C" w:rsidRDefault="00C1119C" w:rsidP="0075604E">
      <w:pPr>
        <w:pStyle w:val="Textebrut"/>
        <w:rPr>
          <w:rFonts w:ascii="Courier New" w:hAnsi="Courier New" w:cs="Courier New"/>
        </w:rPr>
      </w:pPr>
    </w:p>
    <w:p w:rsidR="00C1119C" w:rsidRDefault="00C1119C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Réseau : Les deux personnes jouent en même temps. Ils s’envoient chaque leur scores à chaque seconde ou demi seconde.</w:t>
      </w:r>
    </w:p>
    <w:p w:rsidR="001F46B9" w:rsidRDefault="001F46B9" w:rsidP="0075604E">
      <w:pPr>
        <w:pStyle w:val="Textebrut"/>
        <w:rPr>
          <w:rFonts w:ascii="Courier New" w:hAnsi="Courier New" w:cs="Courier New"/>
        </w:rPr>
      </w:pPr>
    </w:p>
    <w:p w:rsidR="001F46B9" w:rsidRDefault="001F46B9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chaque certain pointage </w:t>
      </w:r>
      <w:r w:rsidR="00127CE2">
        <w:rPr>
          <w:rFonts w:ascii="Courier New" w:hAnsi="Courier New" w:cs="Courier New"/>
        </w:rPr>
        <w:t>une</w:t>
      </w:r>
      <w:r>
        <w:rPr>
          <w:rFonts w:ascii="Courier New" w:hAnsi="Courier New" w:cs="Courier New"/>
        </w:rPr>
        <w:t xml:space="preserve"> personne se met </w:t>
      </w:r>
      <w:r w:rsidR="00127CE2">
        <w:rPr>
          <w:rFonts w:ascii="Courier New" w:hAnsi="Courier New" w:cs="Courier New"/>
        </w:rPr>
        <w:t>à</w:t>
      </w:r>
      <w:r>
        <w:rPr>
          <w:rFonts w:ascii="Courier New" w:hAnsi="Courier New" w:cs="Courier New"/>
        </w:rPr>
        <w:t xml:space="preserve"> bouger dans le bas. </w:t>
      </w:r>
      <w:r w:rsidR="00127CE2">
        <w:rPr>
          <w:rFonts w:ascii="Courier New" w:hAnsi="Courier New" w:cs="Courier New"/>
        </w:rPr>
        <w:t>(</w:t>
      </w:r>
      <w:proofErr w:type="spellStart"/>
      <w:proofErr w:type="gramStart"/>
      <w:r w:rsidR="00127CE2">
        <w:rPr>
          <w:rFonts w:ascii="Courier New" w:hAnsi="Courier New" w:cs="Courier New"/>
        </w:rPr>
        <w:t>pikachu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jigglypuff</w:t>
      </w:r>
      <w:proofErr w:type="spellEnd"/>
      <w:r>
        <w:rPr>
          <w:rFonts w:ascii="Courier New" w:hAnsi="Courier New" w:cs="Courier New"/>
        </w:rPr>
        <w:t xml:space="preserve"> qui chante, </w:t>
      </w:r>
      <w:proofErr w:type="spellStart"/>
      <w:r>
        <w:rPr>
          <w:rFonts w:ascii="Courier New" w:hAnsi="Courier New" w:cs="Courier New"/>
        </w:rPr>
        <w:t>otaria</w:t>
      </w:r>
      <w:proofErr w:type="spellEnd"/>
      <w:r>
        <w:rPr>
          <w:rFonts w:ascii="Courier New" w:hAnsi="Courier New" w:cs="Courier New"/>
        </w:rPr>
        <w:t xml:space="preserve">(Phoque), </w:t>
      </w:r>
      <w:proofErr w:type="spellStart"/>
      <w:r>
        <w:rPr>
          <w:rFonts w:ascii="Courier New" w:hAnsi="Courier New" w:cs="Courier New"/>
        </w:rPr>
        <w:t>excelangue</w:t>
      </w:r>
      <w:proofErr w:type="spellEnd"/>
    </w:p>
    <w:p w:rsidR="001F46B9" w:rsidRDefault="001F46B9" w:rsidP="0075604E">
      <w:pPr>
        <w:pStyle w:val="Textebrut"/>
        <w:rPr>
          <w:rFonts w:ascii="Courier New" w:hAnsi="Courier New" w:cs="Courier New"/>
        </w:rPr>
      </w:pPr>
    </w:p>
    <w:p w:rsidR="001F46B9" w:rsidRDefault="001F46B9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Description du jeu : Jeu de marmotte avec un thème de Pokémon. La marmotte est remplacée par </w:t>
      </w:r>
      <w:proofErr w:type="spellStart"/>
      <w:r>
        <w:rPr>
          <w:rFonts w:ascii="Courier New" w:hAnsi="Courier New" w:cs="Courier New"/>
        </w:rPr>
        <w:t>Moewth</w:t>
      </w:r>
      <w:proofErr w:type="spellEnd"/>
      <w:r>
        <w:rPr>
          <w:rFonts w:ascii="Courier New" w:hAnsi="Courier New" w:cs="Courier New"/>
        </w:rPr>
        <w:t xml:space="preserve"> et le marteau par l’os de </w:t>
      </w:r>
      <w:r w:rsidR="00127CE2">
        <w:rPr>
          <w:rFonts w:ascii="Courier New" w:hAnsi="Courier New" w:cs="Courier New"/>
        </w:rPr>
        <w:t>l’</w:t>
      </w:r>
      <w:proofErr w:type="spellStart"/>
      <w:r>
        <w:rPr>
          <w:rFonts w:ascii="Courier New" w:hAnsi="Courier New" w:cs="Courier New"/>
        </w:rPr>
        <w:t>ossatueur</w:t>
      </w:r>
      <w:proofErr w:type="spellEnd"/>
      <w:r>
        <w:rPr>
          <w:rFonts w:ascii="Courier New" w:hAnsi="Courier New" w:cs="Courier New"/>
        </w:rPr>
        <w:t>.</w:t>
      </w:r>
    </w:p>
    <w:p w:rsidR="001F46B9" w:rsidRDefault="001F46B9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fond d’écran est l’arène. </w:t>
      </w:r>
    </w:p>
    <w:p w:rsidR="00127CE2" w:rsidRDefault="00127CE2" w:rsidP="0075604E">
      <w:pPr>
        <w:pStyle w:val="Textebrut"/>
        <w:rPr>
          <w:rFonts w:ascii="Courier New" w:hAnsi="Courier New" w:cs="Courier New"/>
        </w:rPr>
      </w:pPr>
    </w:p>
    <w:p w:rsidR="00127CE2" w:rsidRDefault="00127CE2" w:rsidP="0075604E">
      <w:pPr>
        <w:pStyle w:val="Textebrut"/>
        <w:rPr>
          <w:rFonts w:ascii="Courier New" w:hAnsi="Courier New" w:cs="Courier New"/>
        </w:rPr>
      </w:pPr>
    </w:p>
    <w:p w:rsidR="00127CE2" w:rsidRDefault="00127CE2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corriger : Enlever application</w:t>
      </w:r>
    </w:p>
    <w:p w:rsidR="00127CE2" w:rsidRDefault="00127CE2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Héritage multiple </w:t>
      </w:r>
    </w:p>
    <w:p w:rsidR="00127CE2" w:rsidRDefault="00127CE2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Mettre </w:t>
      </w:r>
      <w:proofErr w:type="spellStart"/>
      <w:r>
        <w:rPr>
          <w:rFonts w:ascii="Courier New" w:hAnsi="Courier New" w:cs="Courier New"/>
        </w:rPr>
        <w:t>deffered</w:t>
      </w:r>
      <w:proofErr w:type="spellEnd"/>
      <w:r>
        <w:rPr>
          <w:rFonts w:ascii="Courier New" w:hAnsi="Courier New" w:cs="Courier New"/>
        </w:rPr>
        <w:t xml:space="preserve"> image dans le code</w:t>
      </w:r>
      <w:proofErr w:type="gramStart"/>
      <w:r>
        <w:rPr>
          <w:rFonts w:ascii="Courier New" w:hAnsi="Courier New" w:cs="Courier New"/>
        </w:rPr>
        <w:t>.(</w:t>
      </w:r>
      <w:proofErr w:type="gramEnd"/>
      <w:r>
        <w:rPr>
          <w:rFonts w:ascii="Courier New" w:hAnsi="Courier New" w:cs="Courier New"/>
        </w:rPr>
        <w:t>animation aussi)</w:t>
      </w:r>
    </w:p>
    <w:p w:rsidR="00A82A40" w:rsidRPr="0075604E" w:rsidRDefault="00A82A40" w:rsidP="0075604E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Mettre images de la bonne grandeur.</w:t>
      </w:r>
    </w:p>
    <w:sectPr w:rsidR="00A82A40" w:rsidRPr="0075604E" w:rsidSect="005C431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39B5"/>
    <w:multiLevelType w:val="hybridMultilevel"/>
    <w:tmpl w:val="23CCC228"/>
    <w:lvl w:ilvl="0" w:tplc="24ECE762">
      <w:start w:val="1"/>
      <w:numFmt w:val="decimal"/>
      <w:lvlText w:val="%1-"/>
      <w:lvlJc w:val="left"/>
      <w:pPr>
        <w:ind w:left="801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7520F4F"/>
    <w:multiLevelType w:val="hybridMultilevel"/>
    <w:tmpl w:val="6EA896D8"/>
    <w:lvl w:ilvl="0" w:tplc="A98A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64E0A"/>
    <w:multiLevelType w:val="hybridMultilevel"/>
    <w:tmpl w:val="ADBA6AA0"/>
    <w:lvl w:ilvl="0" w:tplc="9F18FC9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BD"/>
    <w:rsid w:val="00127CE2"/>
    <w:rsid w:val="001F46B9"/>
    <w:rsid w:val="00286E33"/>
    <w:rsid w:val="004466BD"/>
    <w:rsid w:val="005341C9"/>
    <w:rsid w:val="0075604E"/>
    <w:rsid w:val="00927192"/>
    <w:rsid w:val="00A82A40"/>
    <w:rsid w:val="00C1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C43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C4314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1F46B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46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C43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C4314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1F46B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F4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64EED9F4.dotm</Template>
  <TotalTime>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Service Informatique</cp:lastModifiedBy>
  <cp:revision>2</cp:revision>
  <dcterms:created xsi:type="dcterms:W3CDTF">2013-02-18T22:54:00Z</dcterms:created>
  <dcterms:modified xsi:type="dcterms:W3CDTF">2013-02-18T22:54:00Z</dcterms:modified>
</cp:coreProperties>
</file>